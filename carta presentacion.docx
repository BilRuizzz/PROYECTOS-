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78EBB92C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25495C8D" w14:textId="77777777" w:rsidR="00125AB1" w:rsidRPr="006658C4" w:rsidRDefault="00280B20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C887EBF0F86E4BE187CE62B109179A8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0A7048DF" w14:textId="77777777" w:rsidR="00125AB1" w:rsidRPr="006658C4" w:rsidRDefault="00280B20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9DAB0E52D2994E199C295B45BF6BDAE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10A8369B" w14:textId="1A5396D1" w:rsidR="00125AB1" w:rsidRPr="006658C4" w:rsidRDefault="000061CD" w:rsidP="00125AB1">
            <w:pPr>
              <w:rPr>
                <w:noProof/>
              </w:rPr>
            </w:pPr>
            <w:r>
              <w:rPr>
                <w:noProof/>
              </w:rPr>
              <w:t xml:space="preserve">ARRAYANES </w:t>
            </w:r>
          </w:p>
          <w:p w14:paraId="20439680" w14:textId="5AAEB59C" w:rsidR="00125AB1" w:rsidRPr="006658C4" w:rsidRDefault="000061CD" w:rsidP="00125AB1">
            <w:pPr>
              <w:rPr>
                <w:noProof/>
              </w:rPr>
            </w:pPr>
            <w:r>
              <w:rPr>
                <w:noProof/>
              </w:rPr>
              <w:t xml:space="preserve">ESTADO DE MEXICO, 55712 </w:t>
            </w:r>
          </w:p>
          <w:p w14:paraId="5BF17D32" w14:textId="6CA730B9" w:rsidR="00125AB1" w:rsidRPr="006658C4" w:rsidRDefault="000061CD" w:rsidP="00125AB1">
            <w:pPr>
              <w:rPr>
                <w:noProof/>
              </w:rPr>
            </w:pPr>
            <w:r>
              <w:rPr>
                <w:noProof/>
              </w:rPr>
              <w:t>ruizsalazarabril@gmail.com</w:t>
            </w:r>
          </w:p>
          <w:p w14:paraId="5A5CD90E" w14:textId="6B70DE23" w:rsidR="00125AB1" w:rsidRPr="006658C4" w:rsidRDefault="000061CD" w:rsidP="00125AB1">
            <w:pPr>
              <w:rPr>
                <w:noProof/>
              </w:rPr>
            </w:pPr>
            <w:r>
              <w:rPr>
                <w:noProof/>
              </w:rPr>
              <w:t>5631521931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534959B5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36FFCB86" w14:textId="61238AD0" w:rsidR="00125AB1" w:rsidRPr="003A05FE" w:rsidRDefault="00280B20" w:rsidP="000061CD">
                  <w:pPr>
                    <w:pStyle w:val="Ttulo1"/>
                    <w:jc w:val="left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D46CCDBB55FA440D81FA6A786AAB83F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061CD">
                        <w:rPr>
                          <w:noProof/>
                        </w:rPr>
                        <w:t>ABRIL GUADALUPE RUIZ SALAZAR</w:t>
                      </w:r>
                    </w:sdtContent>
                  </w:sdt>
                </w:p>
                <w:p w14:paraId="0E2F9A91" w14:textId="77777777" w:rsidR="00125AB1" w:rsidRPr="006658C4" w:rsidRDefault="00280B20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B8AC6A5830434070A93A91843403C9E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noProof/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0D72568C956B4E87A42F3820C112D70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noProof/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6DF6ADBE0B4C472DBEE068966E490E0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400354F6" w14:textId="4DDA5755" w:rsidR="00125AB1" w:rsidRPr="00125981" w:rsidRDefault="000061CD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 xml:space="preserve">marco sparvieri </w:t>
                </w:r>
              </w:p>
            </w:sdtContent>
          </w:sdt>
          <w:p w14:paraId="5ADF43E6" w14:textId="4D4C920F"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353910E" wp14:editId="57F09595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3D9BEB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061CD">
              <w:rPr>
                <w:noProof/>
                <w:lang w:bidi="es-ES"/>
              </w:rPr>
              <w:t xml:space="preserve">director general 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0061CD">
              <w:rPr>
                <w:noProof/>
              </w:rPr>
              <w:t xml:space="preserve">genomma lab 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0061CD">
              <w:rPr>
                <w:noProof/>
              </w:rPr>
              <w:t>avenida antonio dovali jaime 70, torre c, piso 2 , colonia santa fe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0061CD">
              <w:rPr>
                <w:noProof/>
              </w:rPr>
              <w:t xml:space="preserve">ciudad de mkexico 01210 </w:t>
            </w:r>
          </w:p>
          <w:p w14:paraId="423CA2ED" w14:textId="687FC820" w:rsidR="00125AB1" w:rsidRPr="006658C4" w:rsidRDefault="00280B20" w:rsidP="00125AB1">
            <w:pPr>
              <w:pStyle w:val="Fecha"/>
              <w:rPr>
                <w:noProof/>
              </w:rPr>
            </w:pPr>
            <w:sdt>
              <w:sdtPr>
                <w:rPr>
                  <w:noProof/>
                </w:rPr>
                <w:alias w:val="Escriba la fecha:"/>
                <w:tag w:val="Escriba la fecha:"/>
                <w:id w:val="-1595627311"/>
                <w:placeholder>
                  <w:docPart w:val="0843781093424848912028B09845E36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Fecha</w:t>
                </w:r>
              </w:sdtContent>
            </w:sdt>
            <w:r w:rsidR="0075783B">
              <w:rPr>
                <w:noProof/>
              </w:rPr>
              <w:t xml:space="preserve"> 09/09/2025 </w:t>
            </w:r>
          </w:p>
          <w:p w14:paraId="2B4325CE" w14:textId="7CA32307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CD5C14484D1B4DC289E0AD09EEEFC28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0061CD">
                  <w:rPr>
                    <w:noProof/>
                  </w:rPr>
                  <w:t xml:space="preserve">marco sparvieri 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14:paraId="6EDD0237" w14:textId="63EF49BA" w:rsidR="00125AB1" w:rsidRDefault="0075783B" w:rsidP="0075783B">
            <w:pPr>
              <w:rPr>
                <w:noProof/>
              </w:rPr>
            </w:pPr>
            <w:r>
              <w:rPr>
                <w:noProof/>
              </w:rPr>
              <w:t xml:space="preserve">Me dirijo a usted para expresar mi interes en  trabajar con Genomma Lab como profesional con experiencia yen marketing y finazas empresariales, me siento atraido porla oportunidad de pertenecer a su equipo. </w:t>
            </w:r>
          </w:p>
          <w:p w14:paraId="6DEC5808" w14:textId="1EFA2797" w:rsidR="0075783B" w:rsidRDefault="0075783B" w:rsidP="0075783B">
            <w:pPr>
              <w:rPr>
                <w:noProof/>
              </w:rPr>
            </w:pPr>
          </w:p>
          <w:p w14:paraId="7DCD88EB" w14:textId="1F50EF64" w:rsidR="0075783B" w:rsidRDefault="0075783B" w:rsidP="0075783B">
            <w:pPr>
              <w:rPr>
                <w:noProof/>
              </w:rPr>
            </w:pPr>
            <w:r>
              <w:rPr>
                <w:noProof/>
              </w:rPr>
              <w:t>Con 5 años de experiencia en Marketing digital y finanzas empresariales , he desarrollado las habilidades suficientes para llevar a la empresa en lo mas alto y superar  altibajos financieros.</w:t>
            </w:r>
          </w:p>
          <w:p w14:paraId="7EFC929C" w14:textId="3A916F38" w:rsidR="0075783B" w:rsidRDefault="0075783B" w:rsidP="0075783B">
            <w:pPr>
              <w:rPr>
                <w:noProof/>
              </w:rPr>
            </w:pPr>
          </w:p>
          <w:p w14:paraId="78649D9E" w14:textId="06638B84" w:rsidR="0075783B" w:rsidRPr="006658C4" w:rsidRDefault="0075783B" w:rsidP="0075783B">
            <w:pPr>
              <w:rPr>
                <w:noProof/>
              </w:rPr>
            </w:pPr>
            <w:r>
              <w:rPr>
                <w:noProof/>
              </w:rPr>
              <w:t xml:space="preserve">Me impresiona la vision y mision de Genomma Lab, y creo que mi experiencia y habilidades pueden contribuir al éxito de la empresa. Me gustaria dicutir oportunidades de trabajo y como puedo aportar valor a su equipo.   </w:t>
            </w:r>
          </w:p>
          <w:p w14:paraId="2FAAF257" w14:textId="77777777" w:rsidR="00125AB1" w:rsidRPr="006658C4" w:rsidRDefault="00280B20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78F622C1FEF5419D98216349F00E82C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039779B074544599933B4FD2E13F278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4C1FBEE8" w14:textId="7F3ED6EF" w:rsidR="004D7F4E" w:rsidRPr="00EF7109" w:rsidRDefault="000061CD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ABRIL GUADALUPE RUIZ SALAZAR</w:t>
                </w:r>
              </w:p>
            </w:sdtContent>
          </w:sdt>
        </w:tc>
      </w:tr>
    </w:tbl>
    <w:p w14:paraId="062BC699" w14:textId="77777777" w:rsidR="00621FD0" w:rsidRDefault="00621FD0" w:rsidP="00EF7109">
      <w:pPr>
        <w:pStyle w:val="Sinespaciado"/>
        <w:rPr>
          <w:noProof/>
        </w:rPr>
      </w:pPr>
    </w:p>
    <w:p w14:paraId="586E8790" w14:textId="77777777" w:rsidR="00621FD0" w:rsidRDefault="00621FD0" w:rsidP="00FA2A6A">
      <w:pPr>
        <w:rPr>
          <w:noProof/>
        </w:rPr>
      </w:pP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7562" w14:textId="77777777" w:rsidR="00280B20" w:rsidRDefault="00280B20" w:rsidP="00713050">
      <w:pPr>
        <w:spacing w:line="240" w:lineRule="auto"/>
      </w:pPr>
      <w:r>
        <w:separator/>
      </w:r>
    </w:p>
  </w:endnote>
  <w:endnote w:type="continuationSeparator" w:id="0">
    <w:p w14:paraId="4947EC7F" w14:textId="77777777" w:rsidR="00280B20" w:rsidRDefault="00280B2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2AD4A55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366B7E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9A33DDD" wp14:editId="4689082C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025AC7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7A8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0B655E" wp14:editId="5A3C7168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AB0BF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4F0B6E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BD78DB4" wp14:editId="776413F2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7AB80F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7634CF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55E17C9" wp14:editId="15C3510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8CEE66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30EA498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9DAB0E52D2994E199C295B45BF6BDAE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AD8F285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722D1E0D57A249C4B8858F809A1C9CC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FDCBD52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A489AD513A274F3B8F486BE434DD121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257C6EF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B8AC6A5830434070A93A91843403C9E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C7797FD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73CD3355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3287FA8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FCC53E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107B583" wp14:editId="1FCB18C4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ECA386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27A81B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D81D731" wp14:editId="09295CCA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395EB3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68B95A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D9756C" wp14:editId="3B7A6103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B3BADC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9B653F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0E89371" wp14:editId="556D50B5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E68D32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E2469B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C887EBF0F86E4BE187CE62B109179A8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5A2E250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4C7415026FBF480AB733C46F759323B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4D0E5A9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80BC730466264A09846FD3D078D6DFA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D0772FE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D46CCDBB55FA440D81FA6A786AAB83F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1D331A5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65F7BB16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FFBE" w14:textId="77777777" w:rsidR="00280B20" w:rsidRDefault="00280B20" w:rsidP="00713050">
      <w:pPr>
        <w:spacing w:line="240" w:lineRule="auto"/>
      </w:pPr>
      <w:r>
        <w:separator/>
      </w:r>
    </w:p>
  </w:footnote>
  <w:footnote w:type="continuationSeparator" w:id="0">
    <w:p w14:paraId="3CFEE7DA" w14:textId="77777777" w:rsidR="00280B20" w:rsidRDefault="00280B2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12739019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142CDF33" w14:textId="77777777" w:rsidR="00125981" w:rsidRPr="00F207C0" w:rsidRDefault="00280B20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3EA561B6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87B61D3" w14:textId="30353BF3" w:rsidR="00125981" w:rsidRPr="00EF7109" w:rsidRDefault="00280B20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061CD">
                      <w:rPr>
                        <w:noProof/>
                      </w:rPr>
                      <w:t>ABRIL GUADALUPE RUIZ SALAZAR</w:t>
                    </w:r>
                  </w:sdtContent>
                </w:sdt>
              </w:p>
              <w:p w14:paraId="50649B44" w14:textId="77777777" w:rsidR="00125981" w:rsidRDefault="00280B20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69A24D12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766BB96A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54875E" wp14:editId="30DA16A3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57532A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CD"/>
    <w:rsid w:val="000061CD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0B20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5783B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FA700"/>
  <w15:chartTrackingRefBased/>
  <w15:docId w15:val="{49354714-8FE6-4A0A-822C-A62C5723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006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03741282-8153-4584-A6A9-7238E30A7C8A%7d\%7b50DEA7B1-F4FC-467B-8BB4-1A92D64A06BA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7EBF0F86E4BE187CE62B10917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AA000-E3D9-4190-B60F-EC3F3F0F1961}"/>
      </w:docPartPr>
      <w:docPartBody>
        <w:p w:rsidR="00000000" w:rsidRDefault="00476614">
          <w:pPr>
            <w:pStyle w:val="C887EBF0F86E4BE187CE62B109179A85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9DAB0E52D2994E199C295B45BF6BD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F5EB-342D-4FDB-8F3C-BB0FD67DE56F}"/>
      </w:docPartPr>
      <w:docPartBody>
        <w:p w:rsidR="00000000" w:rsidRDefault="00476614">
          <w:pPr>
            <w:pStyle w:val="9DAB0E52D2994E199C295B45BF6BDAE0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4C7415026FBF480AB733C46F7593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D24F5-398A-4205-A263-E308DBFC1FCC}"/>
      </w:docPartPr>
      <w:docPartBody>
        <w:p w:rsidR="00000000" w:rsidRDefault="00476614">
          <w:pPr>
            <w:pStyle w:val="4C7415026FBF480AB733C46F759323BC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722D1E0D57A249C4B8858F809A1C9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0A404-AAD2-4405-B05E-44177FD11888}"/>
      </w:docPartPr>
      <w:docPartBody>
        <w:p w:rsidR="00000000" w:rsidRDefault="00476614">
          <w:pPr>
            <w:pStyle w:val="722D1E0D57A249C4B8858F809A1C9CCF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80BC730466264A09846FD3D078D6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C009-2936-4875-AD1A-3AD7ABA8553A}"/>
      </w:docPartPr>
      <w:docPartBody>
        <w:p w:rsidR="00000000" w:rsidRDefault="00476614">
          <w:pPr>
            <w:pStyle w:val="80BC730466264A09846FD3D078D6DFA5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A489AD513A274F3B8F486BE434DD1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29FA-8FE6-492F-A13F-B660065ACED2}"/>
      </w:docPartPr>
      <w:docPartBody>
        <w:p w:rsidR="00000000" w:rsidRDefault="00476614">
          <w:pPr>
            <w:pStyle w:val="A489AD513A274F3B8F486BE434DD1214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D46CCDBB55FA440D81FA6A786AAB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AA65-7BD8-4ED3-A5DA-A976887322A1}"/>
      </w:docPartPr>
      <w:docPartBody>
        <w:p w:rsidR="00000000" w:rsidRDefault="00476614">
          <w:pPr>
            <w:pStyle w:val="D46CCDBB55FA440D81FA6A786AAB83F9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B8AC6A5830434070A93A91843403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FEF8-B924-48A9-BB41-07ED18022C4B}"/>
      </w:docPartPr>
      <w:docPartBody>
        <w:p w:rsidR="00000000" w:rsidRDefault="00476614">
          <w:pPr>
            <w:pStyle w:val="B8AC6A5830434070A93A91843403C9E0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0D72568C956B4E87A42F3820C112D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8DED-74B3-4697-96DB-AC1A29DEC72C}"/>
      </w:docPartPr>
      <w:docPartBody>
        <w:p w:rsidR="00000000" w:rsidRDefault="00476614">
          <w:pPr>
            <w:pStyle w:val="0D72568C956B4E87A42F3820C112D705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6DF6ADBE0B4C472DBEE068966E49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0118-0D19-4AFB-987E-A55630BEE769}"/>
      </w:docPartPr>
      <w:docPartBody>
        <w:p w:rsidR="00000000" w:rsidRDefault="00476614">
          <w:pPr>
            <w:pStyle w:val="6DF6ADBE0B4C472DBEE068966E490E08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0843781093424848912028B09845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A5825-E07E-4B17-B3C9-CFA6C34C5315}"/>
      </w:docPartPr>
      <w:docPartBody>
        <w:p w:rsidR="00000000" w:rsidRDefault="00476614">
          <w:pPr>
            <w:pStyle w:val="0843781093424848912028B09845E367"/>
          </w:pPr>
          <w:r w:rsidRPr="006658C4">
            <w:rPr>
              <w:noProof/>
              <w:lang w:bidi="es-ES"/>
            </w:rPr>
            <w:t>Fecha</w:t>
          </w:r>
        </w:p>
      </w:docPartBody>
    </w:docPart>
    <w:docPart>
      <w:docPartPr>
        <w:name w:val="CD5C14484D1B4DC289E0AD09EEEFC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CDB39-5803-42DB-8016-386FED81BEBC}"/>
      </w:docPartPr>
      <w:docPartBody>
        <w:p w:rsidR="00000000" w:rsidRDefault="00476614">
          <w:pPr>
            <w:pStyle w:val="CD5C14484D1B4DC289E0AD09EEEFC280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78F622C1FEF5419D98216349F00E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4558C-77B2-41D0-9B4E-C6A84D482F67}"/>
      </w:docPartPr>
      <w:docPartBody>
        <w:p w:rsidR="00000000" w:rsidRDefault="00476614">
          <w:pPr>
            <w:pStyle w:val="78F622C1FEF5419D98216349F00E82C5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039779B074544599933B4FD2E13F2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AAB7F-3D5D-441D-AE33-A6FF509AC4CB}"/>
      </w:docPartPr>
      <w:docPartBody>
        <w:p w:rsidR="00000000" w:rsidRDefault="00476614">
          <w:pPr>
            <w:pStyle w:val="039779B074544599933B4FD2E13F2786"/>
          </w:pPr>
          <w:r>
            <w:rPr>
              <w:noProof/>
              <w:lang w:bidi="es-ES"/>
            </w:rPr>
            <w:t>Su nombr</w:t>
          </w:r>
          <w:r>
            <w:rPr>
              <w:noProof/>
              <w:lang w:bidi="es-ES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14"/>
    <w:rsid w:val="0047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87EBF0F86E4BE187CE62B109179A85">
    <w:name w:val="C887EBF0F86E4BE187CE62B109179A85"/>
  </w:style>
  <w:style w:type="paragraph" w:customStyle="1" w:styleId="9DAB0E52D2994E199C295B45BF6BDAE0">
    <w:name w:val="9DAB0E52D2994E199C295B45BF6BDAE0"/>
  </w:style>
  <w:style w:type="paragraph" w:customStyle="1" w:styleId="4C7415026FBF480AB733C46F759323BC">
    <w:name w:val="4C7415026FBF480AB733C46F759323BC"/>
  </w:style>
  <w:style w:type="paragraph" w:customStyle="1" w:styleId="722D1E0D57A249C4B8858F809A1C9CCF">
    <w:name w:val="722D1E0D57A249C4B8858F809A1C9CCF"/>
  </w:style>
  <w:style w:type="paragraph" w:customStyle="1" w:styleId="80BC730466264A09846FD3D078D6DFA5">
    <w:name w:val="80BC730466264A09846FD3D078D6DFA5"/>
  </w:style>
  <w:style w:type="paragraph" w:customStyle="1" w:styleId="A489AD513A274F3B8F486BE434DD1214">
    <w:name w:val="A489AD513A274F3B8F486BE434DD1214"/>
  </w:style>
  <w:style w:type="paragraph" w:customStyle="1" w:styleId="D46CCDBB55FA440D81FA6A786AAB83F9">
    <w:name w:val="D46CCDBB55FA440D81FA6A786AAB83F9"/>
  </w:style>
  <w:style w:type="paragraph" w:customStyle="1" w:styleId="B8AC6A5830434070A93A91843403C9E0">
    <w:name w:val="B8AC6A5830434070A93A91843403C9E0"/>
  </w:style>
  <w:style w:type="paragraph" w:customStyle="1" w:styleId="0D72568C956B4E87A42F3820C112D705">
    <w:name w:val="0D72568C956B4E87A42F3820C112D705"/>
  </w:style>
  <w:style w:type="paragraph" w:customStyle="1" w:styleId="6DF6ADBE0B4C472DBEE068966E490E08">
    <w:name w:val="6DF6ADBE0B4C472DBEE068966E490E08"/>
  </w:style>
  <w:style w:type="paragraph" w:customStyle="1" w:styleId="8461ADE2D092457ABBB43D21133B7918">
    <w:name w:val="8461ADE2D092457ABBB43D21133B7918"/>
  </w:style>
  <w:style w:type="paragraph" w:customStyle="1" w:styleId="DEB36BBB177641008B423A9D53799F33">
    <w:name w:val="DEB36BBB177641008B423A9D53799F33"/>
  </w:style>
  <w:style w:type="paragraph" w:customStyle="1" w:styleId="EBAE7BFA671B44D4A39AC29682067B2B">
    <w:name w:val="EBAE7BFA671B44D4A39AC29682067B2B"/>
  </w:style>
  <w:style w:type="paragraph" w:customStyle="1" w:styleId="282D9D8441224B019C1E8A93503A4044">
    <w:name w:val="282D9D8441224B019C1E8A93503A4044"/>
  </w:style>
  <w:style w:type="paragraph" w:customStyle="1" w:styleId="0843781093424848912028B09845E367">
    <w:name w:val="0843781093424848912028B09845E367"/>
  </w:style>
  <w:style w:type="paragraph" w:customStyle="1" w:styleId="CD5C14484D1B4DC289E0AD09EEEFC280">
    <w:name w:val="CD5C14484D1B4DC289E0AD09EEEFC280"/>
  </w:style>
  <w:style w:type="paragraph" w:customStyle="1" w:styleId="9581DE97F78148CFA10F01D2D788FA2C">
    <w:name w:val="9581DE97F78148CFA10F01D2D788FA2C"/>
  </w:style>
  <w:style w:type="paragraph" w:customStyle="1" w:styleId="78F622C1FEF5419D98216349F00E82C5">
    <w:name w:val="78F622C1FEF5419D98216349F00E82C5"/>
  </w:style>
  <w:style w:type="paragraph" w:customStyle="1" w:styleId="039779B074544599933B4FD2E13F2786">
    <w:name w:val="039779B074544599933B4FD2E13F2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{50DEA7B1-F4FC-467B-8BB4-1A92D64A06BA}tf16392715_win32</Template>
  <TotalTime>20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marco sparvieri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2025-09-09T16:05:00Z</dcterms:created>
  <dcterms:modified xsi:type="dcterms:W3CDTF">2025-09-09T16:25:00Z</dcterms:modified>
  <cp:contentStatus>ABRIL GUADALUPE RUIZ SALAZAR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